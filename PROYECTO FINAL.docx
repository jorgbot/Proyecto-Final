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2D" w:rsidRDefault="00FE3F5A" w:rsidP="00FE3F5A">
      <w:pPr>
        <w:pStyle w:val="Puesto"/>
        <w:rPr>
          <w:lang w:val="es-CO"/>
        </w:rPr>
      </w:pPr>
      <w:r>
        <w:rPr>
          <w:lang w:val="es-CO"/>
        </w:rPr>
        <w:t>1 PREGUNTA</w:t>
      </w:r>
    </w:p>
    <w:p w:rsidR="00FE3F5A" w:rsidRDefault="00FE3F5A" w:rsidP="00FE3F5A">
      <w:pPr>
        <w:rPr>
          <w:lang w:val="es-CO"/>
        </w:rPr>
      </w:pPr>
    </w:p>
    <w:p w:rsidR="00FE3F5A" w:rsidRDefault="00FE3F5A" w:rsidP="00FE3F5A">
      <w:pPr>
        <w:rPr>
          <w:lang w:val="es-CO"/>
        </w:rPr>
      </w:pPr>
      <w:r>
        <w:rPr>
          <w:lang w:val="es-CO"/>
        </w:rPr>
        <w:t xml:space="preserve">  UNA TIENDA DE ALQUILES DE PELICULAS Y JUEGOS, MANEJA LA SIGUINETE INFORMACION DE SU MATERIAL PARA ALQUILER, DVD’S </w:t>
      </w:r>
      <w:proofErr w:type="gramStart"/>
      <w:r>
        <w:rPr>
          <w:lang w:val="es-CO"/>
        </w:rPr>
        <w:t>( TITULO</w:t>
      </w:r>
      <w:proofErr w:type="gramEnd"/>
      <w:r>
        <w:rPr>
          <w:lang w:val="es-CO"/>
        </w:rPr>
        <w:t xml:space="preserve"> , ID, CATEGORIA, PRECIO, NUMERO DE IDIOMAS, FORMATO) , JUEGOS (TITULO,ID,PRECIO,CATEGORIA,CONSOLA, N JUGADORES)</w:t>
      </w:r>
    </w:p>
    <w:p w:rsidR="00FE3F5A" w:rsidRDefault="00FE3F5A" w:rsidP="00FE3F5A">
      <w:pPr>
        <w:rPr>
          <w:lang w:val="es-CO"/>
        </w:rPr>
      </w:pP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DIAGRAMA DE CLASESS</w:t>
      </w: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LAS RESPECTIVAS CLASES CON DOS CONSTRUCORES CADA UNA</w:t>
      </w:r>
    </w:p>
    <w:p w:rsidR="00FE3F5A" w:rsidRDefault="00FE3F5A" w:rsidP="00FE3F5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TITULO, CATEGORIA</w:t>
      </w:r>
    </w:p>
    <w:p w:rsidR="00FE3F5A" w:rsidRDefault="00FE3F5A" w:rsidP="00FE3F5A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TODA LA INFORMACION</w:t>
      </w: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SOBREESCRIBIR EL METODO _TOSTRING EN LAS CLASES</w:t>
      </w:r>
    </w:p>
    <w:p w:rsidR="00FE3F5A" w:rsidRDefault="00FE3F5A" w:rsidP="00FE3F5A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UNA INTERFACE, (NNN) CON LOS SUGUIENTES METODOS, </w:t>
      </w:r>
    </w:p>
    <w:p w:rsidR="00FE3F5A" w:rsidRDefault="00FE3F5A" w:rsidP="00FE3F5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ALQUILAR()</w:t>
      </w:r>
    </w:p>
    <w:p w:rsidR="00FE3F5A" w:rsidRDefault="00FE3F5A" w:rsidP="00FE3F5A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IS_ALQUILADA ()</w:t>
      </w:r>
    </w:p>
    <w:p w:rsidR="00D07E96" w:rsidRDefault="00D07E96" w:rsidP="00D07E96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UNA CLASES EJECUTABLE QUE HAGA LO SIGUIENTE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CREAR DOS ARREGLOS DE 5 ELEMETOS CADA 1  E INSTANCIAS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INSTANCIAR  CADA CLASE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ALQUILAR (RANDOM)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SUMA TOTAL DE VENTAS POR JUEGOS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REGRESAR ALGUNAS PELICULAS A JUEGOS </w:t>
      </w:r>
    </w:p>
    <w:p w:rsidR="00D07E96" w:rsidRDefault="00D07E96" w:rsidP="00D07E96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EN CASO DE ESTAR ALQUILADA MOSTRAR EL NUMORO DE DOCUMENTO DE LA PERSONA.</w:t>
      </w:r>
    </w:p>
    <w:p w:rsidR="00D07E96" w:rsidRDefault="00D07E96" w:rsidP="00D07E96">
      <w:pPr>
        <w:rPr>
          <w:lang w:val="es-CO"/>
        </w:rPr>
      </w:pPr>
    </w:p>
    <w:p w:rsidR="00D07E96" w:rsidRDefault="00D07E96" w:rsidP="00D07E96">
      <w:pPr>
        <w:pStyle w:val="Ttulo1"/>
        <w:numPr>
          <w:ilvl w:val="0"/>
          <w:numId w:val="1"/>
        </w:numPr>
        <w:rPr>
          <w:lang w:val="es-CO"/>
        </w:rPr>
      </w:pPr>
      <w:r>
        <w:rPr>
          <w:lang w:val="es-CO"/>
        </w:rPr>
        <w:t>IMPRESIONES</w:t>
      </w:r>
    </w:p>
    <w:p w:rsidR="00D07E96" w:rsidRDefault="00D07E96" w:rsidP="00D07E9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ALL JUEGOS Y PELICULAS</w:t>
      </w:r>
    </w:p>
    <w:p w:rsidR="00D07E96" w:rsidRDefault="00D07E96" w:rsidP="00D07E96">
      <w:pPr>
        <w:pStyle w:val="Prrafodelista"/>
        <w:numPr>
          <w:ilvl w:val="0"/>
          <w:numId w:val="5"/>
        </w:numPr>
        <w:rPr>
          <w:lang w:val="es-CO"/>
        </w:rPr>
      </w:pPr>
      <w:r>
        <w:rPr>
          <w:lang w:val="es-CO"/>
        </w:rPr>
        <w:t>ONLY JUEGOS Y PELICULAS STATUS ALQUILADAS</w:t>
      </w:r>
    </w:p>
    <w:p w:rsidR="00D07E96" w:rsidRPr="00D07E96" w:rsidRDefault="00D07E96" w:rsidP="00D07E96">
      <w:pPr>
        <w:pStyle w:val="Prrafodelista"/>
        <w:numPr>
          <w:ilvl w:val="0"/>
          <w:numId w:val="5"/>
        </w:numPr>
        <w:rPr>
          <w:lang w:val="en-US"/>
        </w:rPr>
      </w:pPr>
      <w:r w:rsidRPr="00D07E96">
        <w:rPr>
          <w:lang w:val="en-US"/>
        </w:rPr>
        <w:t>GET JUEGO AND PELICULAS HOW MORE INGRESOS</w:t>
      </w:r>
    </w:p>
    <w:p w:rsidR="00D07E96" w:rsidRDefault="00D07E96" w:rsidP="00D07E9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20 SECUENCIAS DE VENTAS</w:t>
      </w:r>
    </w:p>
    <w:p w:rsidR="00D07E96" w:rsidRPr="00D07E96" w:rsidRDefault="00D07E96" w:rsidP="00D07E96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ONLIY NOT ALQUILADAS</w:t>
      </w:r>
      <w:bookmarkStart w:id="0" w:name="_GoBack"/>
      <w:bookmarkEnd w:id="0"/>
    </w:p>
    <w:sectPr w:rsidR="00D07E96" w:rsidRPr="00D07E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53BF"/>
    <w:multiLevelType w:val="hybridMultilevel"/>
    <w:tmpl w:val="FEE89B26"/>
    <w:lvl w:ilvl="0" w:tplc="16C24E16">
      <w:start w:val="1"/>
      <w:numFmt w:val="upperLetter"/>
      <w:lvlText w:val="%1."/>
      <w:lvlJc w:val="left"/>
      <w:pPr>
        <w:ind w:left="61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32" w:hanging="360"/>
      </w:pPr>
    </w:lvl>
    <w:lvl w:ilvl="2" w:tplc="240A001B" w:tentative="1">
      <w:start w:val="1"/>
      <w:numFmt w:val="lowerRoman"/>
      <w:lvlText w:val="%3."/>
      <w:lvlJc w:val="right"/>
      <w:pPr>
        <w:ind w:left="2052" w:hanging="180"/>
      </w:pPr>
    </w:lvl>
    <w:lvl w:ilvl="3" w:tplc="240A000F" w:tentative="1">
      <w:start w:val="1"/>
      <w:numFmt w:val="decimal"/>
      <w:lvlText w:val="%4."/>
      <w:lvlJc w:val="left"/>
      <w:pPr>
        <w:ind w:left="2772" w:hanging="360"/>
      </w:pPr>
    </w:lvl>
    <w:lvl w:ilvl="4" w:tplc="240A0019" w:tentative="1">
      <w:start w:val="1"/>
      <w:numFmt w:val="lowerLetter"/>
      <w:lvlText w:val="%5."/>
      <w:lvlJc w:val="left"/>
      <w:pPr>
        <w:ind w:left="3492" w:hanging="360"/>
      </w:pPr>
    </w:lvl>
    <w:lvl w:ilvl="5" w:tplc="240A001B" w:tentative="1">
      <w:start w:val="1"/>
      <w:numFmt w:val="lowerRoman"/>
      <w:lvlText w:val="%6."/>
      <w:lvlJc w:val="right"/>
      <w:pPr>
        <w:ind w:left="4212" w:hanging="180"/>
      </w:pPr>
    </w:lvl>
    <w:lvl w:ilvl="6" w:tplc="240A000F" w:tentative="1">
      <w:start w:val="1"/>
      <w:numFmt w:val="decimal"/>
      <w:lvlText w:val="%7."/>
      <w:lvlJc w:val="left"/>
      <w:pPr>
        <w:ind w:left="4932" w:hanging="360"/>
      </w:pPr>
    </w:lvl>
    <w:lvl w:ilvl="7" w:tplc="240A0019" w:tentative="1">
      <w:start w:val="1"/>
      <w:numFmt w:val="lowerLetter"/>
      <w:lvlText w:val="%8."/>
      <w:lvlJc w:val="left"/>
      <w:pPr>
        <w:ind w:left="5652" w:hanging="360"/>
      </w:pPr>
    </w:lvl>
    <w:lvl w:ilvl="8" w:tplc="2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>
    <w:nsid w:val="501A4591"/>
    <w:multiLevelType w:val="hybridMultilevel"/>
    <w:tmpl w:val="9E7438AE"/>
    <w:lvl w:ilvl="0" w:tplc="FDE6153A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F366156"/>
    <w:multiLevelType w:val="hybridMultilevel"/>
    <w:tmpl w:val="480A25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E65E57"/>
    <w:multiLevelType w:val="hybridMultilevel"/>
    <w:tmpl w:val="277AF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694EE1"/>
    <w:multiLevelType w:val="hybridMultilevel"/>
    <w:tmpl w:val="91D62094"/>
    <w:lvl w:ilvl="0" w:tplc="24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5A"/>
    <w:rsid w:val="0022712E"/>
    <w:rsid w:val="00D07E96"/>
    <w:rsid w:val="00FC6A2D"/>
    <w:rsid w:val="00FE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F2C5BF6-FC9D-414B-9083-59D4C22AF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2017-02-10T01:02:00Z</dcterms:created>
  <dcterms:modified xsi:type="dcterms:W3CDTF">2017-02-10T01:02:00Z</dcterms:modified>
</cp:coreProperties>
</file>